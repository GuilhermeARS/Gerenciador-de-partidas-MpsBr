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A7" w:rsidRDefault="00FE7B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Não Conformidade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Prazo </w:t>
            </w:r>
            <w:r>
              <w:rPr>
                <w:b/>
              </w:rPr>
              <w:t>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</w:tbl>
    <w:p w:rsidR="00D866A7" w:rsidRDefault="00D866A7">
      <w:pPr>
        <w:rPr>
          <w:b/>
        </w:rPr>
      </w:pPr>
    </w:p>
    <w:p w:rsidR="00D866A7" w:rsidRDefault="00D866A7">
      <w:pPr>
        <w:rPr>
          <w:b/>
        </w:rPr>
      </w:pPr>
    </w:p>
    <w:p w:rsidR="00D866A7" w:rsidRDefault="00D866A7">
      <w:pPr>
        <w:rPr>
          <w:b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0002</w:t>
            </w: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</w:tbl>
    <w:p w:rsidR="00D866A7" w:rsidRDefault="00D866A7">
      <w:pPr>
        <w:pStyle w:val="Standard"/>
      </w:pPr>
    </w:p>
    <w:p w:rsidR="00D866A7" w:rsidRDefault="00D866A7">
      <w:pPr>
        <w:pStyle w:val="Standard"/>
      </w:pPr>
    </w:p>
    <w:p w:rsidR="00D866A7" w:rsidRDefault="00D866A7">
      <w:pPr>
        <w:pStyle w:val="Standard"/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0003</w:t>
            </w: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  <w:bookmarkStart w:id="0" w:name="_GoBack"/>
        <w:bookmarkEnd w:id="0"/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</w:t>
            </w:r>
            <w:r>
              <w:rPr>
                <w:b/>
              </w:rPr>
              <w:t xml:space="preserve">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  <w:tr w:rsidR="00D866A7">
        <w:tblPrEx>
          <w:tblCellMar>
            <w:top w:w="0" w:type="dxa"/>
            <w:bottom w:w="0" w:type="dxa"/>
          </w:tblCellMar>
        </w:tblPrEx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D866A7">
            <w:pPr>
              <w:spacing w:after="0" w:line="240" w:lineRule="auto"/>
              <w:rPr>
                <w:b/>
              </w:rPr>
            </w:pPr>
          </w:p>
        </w:tc>
      </w:tr>
    </w:tbl>
    <w:p w:rsidR="00D866A7" w:rsidRDefault="00D866A7">
      <w:pPr>
        <w:pStyle w:val="Standard"/>
      </w:pPr>
    </w:p>
    <w:p w:rsidR="00D866A7" w:rsidRDefault="00D866A7">
      <w:pPr>
        <w:pStyle w:val="Standard"/>
      </w:pPr>
    </w:p>
    <w:sectPr w:rsidR="00D866A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B8" w:rsidRDefault="00FE7BB8">
      <w:pPr>
        <w:spacing w:after="0" w:line="240" w:lineRule="auto"/>
      </w:pPr>
      <w:r>
        <w:separator/>
      </w:r>
    </w:p>
  </w:endnote>
  <w:endnote w:type="continuationSeparator" w:id="0">
    <w:p w:rsidR="00FE7BB8" w:rsidRDefault="00FE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B8" w:rsidRDefault="00FE7BB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E7BB8" w:rsidRDefault="00FE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866A7"/>
    <w:rsid w:val="002B196A"/>
    <w:rsid w:val="00D866A7"/>
    <w:rsid w:val="00F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53DD"/>
  <w15:docId w15:val="{1D459718-F027-4AAB-A9E0-1EE89E2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GIT/SVRI/1-Ger&#234;ncia/1.04-Qualidade%20de%20Software/Defini&#231;&#227;o%20Processo-Grupo3/Templates/Garantia%20de%20Qualidade/%5BTemplate%5D%20Documentacao%20N&#227;o%20Conformidade.odt/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Erik</cp:lastModifiedBy>
  <cp:revision>2</cp:revision>
  <dcterms:created xsi:type="dcterms:W3CDTF">2016-07-18T22:15:00Z</dcterms:created>
  <dcterms:modified xsi:type="dcterms:W3CDTF">2016-07-18T22:15:00Z</dcterms:modified>
</cp:coreProperties>
</file>